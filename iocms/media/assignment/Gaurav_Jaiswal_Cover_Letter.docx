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1152" w14:textId="77777777" w:rsidR="00745D6E" w:rsidRDefault="007512FB">
      <w:pPr>
        <w:pStyle w:val="Standard"/>
        <w:jc w:val="right"/>
      </w:pPr>
      <w:r>
        <w:t>Friday, May 22</w:t>
      </w:r>
      <w:r>
        <w:rPr>
          <w:vertAlign w:val="superscript"/>
        </w:rPr>
        <w:t>nd</w:t>
      </w:r>
      <w:r>
        <w:t xml:space="preserve"> 2022</w:t>
      </w:r>
    </w:p>
    <w:p w14:paraId="2EEE2A7E" w14:textId="77777777" w:rsidR="00745D6E" w:rsidRDefault="00745D6E">
      <w:pPr>
        <w:pStyle w:val="Standard"/>
        <w:jc w:val="right"/>
      </w:pPr>
    </w:p>
    <w:p w14:paraId="01E0E3FE" w14:textId="77777777" w:rsidR="00745D6E" w:rsidRDefault="00745D6E">
      <w:pPr>
        <w:pStyle w:val="Standard"/>
        <w:jc w:val="right"/>
      </w:pPr>
    </w:p>
    <w:p w14:paraId="2B972DF0" w14:textId="77777777" w:rsidR="00745D6E" w:rsidRDefault="007512FB">
      <w:pPr>
        <w:pStyle w:val="Standard"/>
        <w:jc w:val="right"/>
      </w:pPr>
      <w:proofErr w:type="spellStart"/>
      <w:r>
        <w:t>Tajj</w:t>
      </w:r>
      <w:proofErr w:type="spellEnd"/>
      <w:r>
        <w:t xml:space="preserve"> Tole, Suryabinayak-05</w:t>
      </w:r>
    </w:p>
    <w:p w14:paraId="61CA1F8A" w14:textId="77777777" w:rsidR="00745D6E" w:rsidRDefault="007512FB">
      <w:pPr>
        <w:pStyle w:val="Standard"/>
        <w:jc w:val="right"/>
      </w:pPr>
      <w:r>
        <w:t>Bhaktapur 44811</w:t>
      </w:r>
    </w:p>
    <w:p w14:paraId="2228C953" w14:textId="77777777" w:rsidR="00745D6E" w:rsidRDefault="00745D6E">
      <w:pPr>
        <w:pStyle w:val="Standard"/>
        <w:jc w:val="right"/>
      </w:pPr>
    </w:p>
    <w:p w14:paraId="11C046FA" w14:textId="77777777" w:rsidR="00745D6E" w:rsidRDefault="00745D6E">
      <w:pPr>
        <w:pStyle w:val="Standard"/>
      </w:pPr>
    </w:p>
    <w:p w14:paraId="186FA5C9" w14:textId="77777777" w:rsidR="00745D6E" w:rsidRDefault="00745D6E">
      <w:pPr>
        <w:pStyle w:val="Standard"/>
      </w:pPr>
    </w:p>
    <w:p w14:paraId="61401A80" w14:textId="029BCA28" w:rsidR="000C4AC6" w:rsidRDefault="007512FB" w:rsidP="000C4AC6">
      <w:pPr>
        <w:pStyle w:val="Standard"/>
      </w:pPr>
      <w:r>
        <w:t>Dear Sir/Madam</w:t>
      </w:r>
    </w:p>
    <w:p w14:paraId="67A2F995" w14:textId="745030AA" w:rsidR="00745D6E" w:rsidRDefault="00745D6E" w:rsidP="009628B0">
      <w:pPr>
        <w:pStyle w:val="Standard"/>
      </w:pPr>
    </w:p>
    <w:p w14:paraId="724DA729" w14:textId="77777777" w:rsidR="00745D6E" w:rsidRDefault="00745D6E">
      <w:pPr>
        <w:pStyle w:val="Standard"/>
      </w:pPr>
    </w:p>
    <w:p w14:paraId="2812CE86" w14:textId="77777777" w:rsidR="00745D6E" w:rsidRDefault="007512FB">
      <w:pPr>
        <w:pStyle w:val="Standard"/>
      </w:pPr>
      <w:r>
        <w:t xml:space="preserve">I am very much interested in the position of </w:t>
      </w:r>
      <w:proofErr w:type="gramStart"/>
      <w:r>
        <w:rPr>
          <w:b/>
          <w:bCs/>
        </w:rPr>
        <w:t>Python(</w:t>
      </w:r>
      <w:proofErr w:type="gramEnd"/>
      <w:r>
        <w:rPr>
          <w:b/>
          <w:bCs/>
        </w:rPr>
        <w:t>Django) developer</w:t>
      </w:r>
      <w:r>
        <w:t xml:space="preserve">, advertised on </w:t>
      </w:r>
      <w:proofErr w:type="spellStart"/>
      <w:r>
        <w:t>Linkedin</w:t>
      </w:r>
      <w:proofErr w:type="spellEnd"/>
      <w:r>
        <w:t xml:space="preserve"> this week.</w:t>
      </w:r>
    </w:p>
    <w:p w14:paraId="7489C39E" w14:textId="77777777" w:rsidR="00745D6E" w:rsidRDefault="00745D6E">
      <w:pPr>
        <w:pStyle w:val="Standard"/>
      </w:pPr>
    </w:p>
    <w:p w14:paraId="6422758A" w14:textId="77777777" w:rsidR="00745D6E" w:rsidRDefault="007512FB">
      <w:pPr>
        <w:pStyle w:val="Standard"/>
      </w:pPr>
      <w:r>
        <w:t xml:space="preserve">I have range of relevant </w:t>
      </w:r>
      <w:r>
        <w:t>qualifications and experiences that make me a suitable candidate for this position. I have 1 year of profession experience of working as a python (Django) developer. I am also the co-founder of Doers Soft Pvt. Ltd. (https://doerssoft.com), therefore, I got</w:t>
      </w:r>
      <w:r>
        <w:t xml:space="preserve"> chance to manage the project as well.</w:t>
      </w:r>
    </w:p>
    <w:p w14:paraId="190413C4" w14:textId="77777777" w:rsidR="00745D6E" w:rsidRDefault="007512FB">
      <w:pPr>
        <w:pStyle w:val="Standard"/>
      </w:pPr>
      <w:r>
        <w:t>I believe that I can contribute significantly to the Department and would keep the company interests at heart, since it is an area that I understand and am comfortable with having been successful in all my endeavors t</w:t>
      </w:r>
      <w:r>
        <w:t>o date.</w:t>
      </w:r>
    </w:p>
    <w:p w14:paraId="4C76F781" w14:textId="77777777" w:rsidR="00745D6E" w:rsidRDefault="00745D6E">
      <w:pPr>
        <w:pStyle w:val="Standard"/>
      </w:pPr>
    </w:p>
    <w:p w14:paraId="0B01FDA3" w14:textId="77777777" w:rsidR="00745D6E" w:rsidRDefault="007512FB">
      <w:pPr>
        <w:pStyle w:val="Standard"/>
      </w:pPr>
      <w:r>
        <w:t>Your consideration in my application is greatly appreciated and I thank you for the opportunity to submit my application and resume herewith. I am looking forward to hearing from you.</w:t>
      </w:r>
    </w:p>
    <w:p w14:paraId="666C0DA9" w14:textId="77777777" w:rsidR="00745D6E" w:rsidRDefault="00745D6E">
      <w:pPr>
        <w:pStyle w:val="Standard"/>
      </w:pPr>
    </w:p>
    <w:p w14:paraId="5A54F61E" w14:textId="77777777" w:rsidR="00745D6E" w:rsidRDefault="00745D6E">
      <w:pPr>
        <w:pStyle w:val="Standard"/>
      </w:pPr>
    </w:p>
    <w:p w14:paraId="0872C20E" w14:textId="77777777" w:rsidR="00745D6E" w:rsidRDefault="007512FB">
      <w:pPr>
        <w:pStyle w:val="Standard"/>
      </w:pPr>
      <w:r>
        <w:t>Yours sincerely,</w:t>
      </w:r>
    </w:p>
    <w:p w14:paraId="358B4ECE" w14:textId="77777777" w:rsidR="00745D6E" w:rsidRDefault="00745D6E">
      <w:pPr>
        <w:pStyle w:val="Standard"/>
      </w:pPr>
    </w:p>
    <w:p w14:paraId="3C5B05C2" w14:textId="77777777" w:rsidR="00745D6E" w:rsidRDefault="007512FB">
      <w:pPr>
        <w:pStyle w:val="Standard"/>
      </w:pPr>
      <w:r>
        <w:t>Gaurav Jaiswal</w:t>
      </w:r>
    </w:p>
    <w:p w14:paraId="0AF8C3EA" w14:textId="77777777" w:rsidR="00745D6E" w:rsidRDefault="007512FB">
      <w:pPr>
        <w:pStyle w:val="Standard"/>
      </w:pPr>
      <w:r>
        <w:t>jr.gaurav2015@gmail.com</w:t>
      </w:r>
    </w:p>
    <w:sectPr w:rsidR="00745D6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A0662" w14:textId="77777777" w:rsidR="007512FB" w:rsidRDefault="007512FB">
      <w:r>
        <w:separator/>
      </w:r>
    </w:p>
  </w:endnote>
  <w:endnote w:type="continuationSeparator" w:id="0">
    <w:p w14:paraId="3E1442DA" w14:textId="77777777" w:rsidR="007512FB" w:rsidRDefault="00751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38F31" w14:textId="77777777" w:rsidR="007512FB" w:rsidRDefault="007512FB">
      <w:r>
        <w:rPr>
          <w:color w:val="000000"/>
        </w:rPr>
        <w:separator/>
      </w:r>
    </w:p>
  </w:footnote>
  <w:footnote w:type="continuationSeparator" w:id="0">
    <w:p w14:paraId="1C630103" w14:textId="77777777" w:rsidR="007512FB" w:rsidRDefault="00751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45D6E"/>
    <w:rsid w:val="000C4AC6"/>
    <w:rsid w:val="000C6109"/>
    <w:rsid w:val="00745D6E"/>
    <w:rsid w:val="007512FB"/>
    <w:rsid w:val="009628B0"/>
    <w:rsid w:val="00B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80DE"/>
  <w15:docId w15:val="{34933ADA-7B98-4DD4-8109-E55A5E4E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sc-axikw">
    <w:name w:val="sc-axikw"/>
    <w:basedOn w:val="DefaultParagraphFont"/>
    <w:rsid w:val="00962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171615</cp:lastModifiedBy>
  <cp:revision>8</cp:revision>
  <dcterms:created xsi:type="dcterms:W3CDTF">2022-05-22T10:36:00Z</dcterms:created>
  <dcterms:modified xsi:type="dcterms:W3CDTF">2022-05-22T12:43:00Z</dcterms:modified>
</cp:coreProperties>
</file>